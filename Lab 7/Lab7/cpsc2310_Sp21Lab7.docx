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38637" w14:textId="77777777" w:rsidR="00754568" w:rsidRPr="00DA308B" w:rsidRDefault="004471D0" w:rsidP="00B701CC">
      <w:pPr>
        <w:tabs>
          <w:tab w:val="right" w:pos="9360"/>
        </w:tabs>
        <w:rPr>
          <w:rFonts w:cstheme="minorHAnsi"/>
        </w:rPr>
      </w:pPr>
      <w:r w:rsidRPr="00DA308B">
        <w:rPr>
          <w:rFonts w:cstheme="minorHAnsi"/>
          <w:noProof/>
        </w:rPr>
        <mc:AlternateContent>
          <mc:Choice Requires="wps">
            <w:drawing>
              <wp:inline distT="0" distB="0" distL="0" distR="0" wp14:anchorId="1BCA1A83" wp14:editId="67BF81E3">
                <wp:extent cx="4365171" cy="560614"/>
                <wp:effectExtent l="0" t="0" r="381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5171" cy="560614"/>
                        </a:xfrm>
                        <a:prstGeom prst="rect">
                          <a:avLst/>
                        </a:prstGeom>
                        <a:solidFill>
                          <a:srgbClr val="5F2987"/>
                        </a:solidFill>
                        <a:ln w="9525">
                          <a:noFill/>
                          <a:miter lim="800000"/>
                          <a:headEnd/>
                          <a:tailEnd/>
                        </a:ln>
                      </wps:spPr>
                      <wps:txbx>
                        <w:txbxContent>
                          <w:p w14:paraId="41E72757" w14:textId="53424CFA"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9DBBA66989B48A3A34CDCD160DD5240"/>
                                </w:placeholder>
                                <w:text/>
                              </w:sdtPr>
                              <w:sdtEndPr/>
                              <w:sdtContent>
                                <w:r w:rsidR="008E0EE4">
                                  <w:rPr>
                                    <w:rFonts w:cstheme="minorHAnsi"/>
                                    <w:color w:val="FFFFFF" w:themeColor="background1"/>
                                    <w:szCs w:val="24"/>
                                  </w:rPr>
                                  <w:t>7</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67E00F91AB2D4B5196DC8BEFD2C9AC34"/>
                                </w:placeholder>
                                <w:text/>
                              </w:sdtPr>
                              <w:sdtEndPr/>
                              <w:sdtContent>
                                <w:r w:rsidR="005B74BE">
                                  <w:rPr>
                                    <w:rFonts w:cstheme="minorHAnsi"/>
                                    <w:color w:val="FFFFFF" w:themeColor="background1"/>
                                    <w:szCs w:val="24"/>
                                  </w:rPr>
                                  <w:t>Bit manipulating Problems</w:t>
                                </w:r>
                              </w:sdtContent>
                            </w:sdt>
                          </w:p>
                          <w:p w14:paraId="5BDD15A3" w14:textId="356336EA" w:rsidR="00B701CC" w:rsidRPr="00EF5A97" w:rsidRDefault="008C2BEA" w:rsidP="00B701CC">
                            <w:pPr>
                              <w:spacing w:after="0" w:line="360" w:lineRule="auto"/>
                              <w:rPr>
                                <w:rFonts w:cstheme="minorHAnsi"/>
                                <w:color w:val="FFFFFF" w:themeColor="background1"/>
                                <w:szCs w:val="24"/>
                              </w:rPr>
                            </w:pPr>
                            <w:r>
                              <w:rPr>
                                <w:rFonts w:cstheme="minorHAnsi"/>
                                <w:color w:val="FFFFFF" w:themeColor="background1"/>
                                <w:szCs w:val="24"/>
                              </w:rPr>
                              <w:t xml:space="preserve">CPSC </w:t>
                            </w:r>
                            <w:r w:rsidR="0074239D">
                              <w:rPr>
                                <w:rFonts w:cstheme="minorHAnsi"/>
                                <w:color w:val="FFFFFF" w:themeColor="background1"/>
                                <w:szCs w:val="24"/>
                              </w:rPr>
                              <w:t>2310</w:t>
                            </w:r>
                            <w:r>
                              <w:rPr>
                                <w:rFonts w:cstheme="minorHAnsi"/>
                                <w:color w:val="FFFFFF" w:themeColor="background1"/>
                                <w:szCs w:val="24"/>
                              </w:rPr>
                              <w:t xml:space="preserve"> – </w:t>
                            </w:r>
                            <w:r w:rsidR="008E0EE4">
                              <w:rPr>
                                <w:rFonts w:cstheme="minorHAnsi"/>
                                <w:color w:val="FFFFFF" w:themeColor="background1"/>
                                <w:szCs w:val="24"/>
                              </w:rPr>
                              <w:t>Spring 2021</w:t>
                            </w:r>
                          </w:p>
                        </w:txbxContent>
                      </wps:txbx>
                      <wps:bodyPr rot="0" vert="horz" wrap="square" lIns="91440" tIns="45720" rIns="91440" bIns="45720" anchor="t" anchorCtr="0">
                        <a:noAutofit/>
                      </wps:bodyPr>
                    </wps:wsp>
                  </a:graphicData>
                </a:graphic>
              </wp:inline>
            </w:drawing>
          </mc:Choice>
          <mc:Fallback>
            <w:pict>
              <v:shapetype w14:anchorId="1BCA1A83" id="_x0000_t202" coordsize="21600,21600" o:spt="202" path="m,l,21600r21600,l21600,xe">
                <v:stroke joinstyle="miter"/>
                <v:path gradientshapeok="t" o:connecttype="rect"/>
              </v:shapetype>
              <v:shape id="Text Box 2" o:spid="_x0000_s1026" type="#_x0000_t202" style="width:343.7pt;height:4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" fillcolor="#5f2987" stroked="f">
                <v:textbox>
                  <w:txbxContent>
                    <w:p w14:paraId="41E72757" w14:textId="53424CFA"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9DBBA66989B48A3A34CDCD160DD5240"/>
                          </w:placeholder>
                          <w:text/>
                        </w:sdtPr>
                        <w:sdtEndPr/>
                        <w:sdtContent>
                          <w:r w:rsidR="008E0EE4">
                            <w:rPr>
                              <w:rFonts w:cstheme="minorHAnsi"/>
                              <w:color w:val="FFFFFF" w:themeColor="background1"/>
                              <w:szCs w:val="24"/>
                            </w:rPr>
                            <w:t>7</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67E00F91AB2D4B5196DC8BEFD2C9AC34"/>
                          </w:placeholder>
                          <w:text/>
                        </w:sdtPr>
                        <w:sdtEndPr/>
                        <w:sdtContent>
                          <w:r w:rsidR="005B74BE">
                            <w:rPr>
                              <w:rFonts w:cstheme="minorHAnsi"/>
                              <w:color w:val="FFFFFF" w:themeColor="background1"/>
                              <w:szCs w:val="24"/>
                            </w:rPr>
                            <w:t>Bit manipulating Problems</w:t>
                          </w:r>
                        </w:sdtContent>
                      </w:sdt>
                    </w:p>
                    <w:p w14:paraId="5BDD15A3" w14:textId="356336EA" w:rsidR="00B701CC" w:rsidRPr="00EF5A97" w:rsidRDefault="008C2BEA" w:rsidP="00B701CC">
                      <w:pPr>
                        <w:spacing w:after="0" w:line="360" w:lineRule="auto"/>
                        <w:rPr>
                          <w:rFonts w:cstheme="minorHAnsi"/>
                          <w:color w:val="FFFFFF" w:themeColor="background1"/>
                          <w:szCs w:val="24"/>
                        </w:rPr>
                      </w:pPr>
                      <w:r>
                        <w:rPr>
                          <w:rFonts w:cstheme="minorHAnsi"/>
                          <w:color w:val="FFFFFF" w:themeColor="background1"/>
                          <w:szCs w:val="24"/>
                        </w:rPr>
                        <w:t xml:space="preserve">CPSC </w:t>
                      </w:r>
                      <w:r w:rsidR="0074239D">
                        <w:rPr>
                          <w:rFonts w:cstheme="minorHAnsi"/>
                          <w:color w:val="FFFFFF" w:themeColor="background1"/>
                          <w:szCs w:val="24"/>
                        </w:rPr>
                        <w:t>2310</w:t>
                      </w:r>
                      <w:r>
                        <w:rPr>
                          <w:rFonts w:cstheme="minorHAnsi"/>
                          <w:color w:val="FFFFFF" w:themeColor="background1"/>
                          <w:szCs w:val="24"/>
                        </w:rPr>
                        <w:t xml:space="preserve"> – </w:t>
                      </w:r>
                      <w:r w:rsidR="008E0EE4">
                        <w:rPr>
                          <w:rFonts w:cstheme="minorHAnsi"/>
                          <w:color w:val="FFFFFF" w:themeColor="background1"/>
                          <w:szCs w:val="24"/>
                        </w:rPr>
                        <w:t>Spring 2021</w:t>
                      </w:r>
                    </w:p>
                  </w:txbxContent>
                </v:textbox>
                <w10:anchorlock/>
              </v:shape>
            </w:pict>
          </mc:Fallback>
        </mc:AlternateContent>
      </w:r>
      <w:r w:rsidRPr="00DA308B">
        <w:rPr>
          <w:rFonts w:cstheme="minorHAnsi"/>
        </w:rPr>
        <w:tab/>
      </w:r>
      <w:r w:rsidR="00B701CC" w:rsidRPr="00DA308B">
        <w:rPr>
          <w:rFonts w:cstheme="minorHAnsi"/>
        </w:rPr>
        <w:t xml:space="preserve">   </w:t>
      </w:r>
      <w:r w:rsidRPr="00DA308B">
        <w:rPr>
          <w:rFonts w:cstheme="minorHAnsi"/>
          <w:noProof/>
        </w:rPr>
        <w:drawing>
          <wp:inline distT="0" distB="0" distL="0" distR="0" wp14:anchorId="33CA751E" wp14:editId="78FBDA7C">
            <wp:extent cx="2237014" cy="573150"/>
            <wp:effectExtent l="0" t="0" r="3175" b="0"/>
            <wp:docPr id="1" name="Picture 1" descr="Image result for clemson school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emson school of compu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7014" cy="573150"/>
                    </a:xfrm>
                    <a:prstGeom prst="rect">
                      <a:avLst/>
                    </a:prstGeom>
                    <a:noFill/>
                    <a:ln>
                      <a:noFill/>
                    </a:ln>
                  </pic:spPr>
                </pic:pic>
              </a:graphicData>
            </a:graphic>
          </wp:inline>
        </w:drawing>
      </w:r>
    </w:p>
    <w:p w14:paraId="12E0E6A4" w14:textId="77F4EB6C" w:rsidR="00B701CC" w:rsidRDefault="00B701CC" w:rsidP="009E1EC8">
      <w:pPr>
        <w:pStyle w:val="Heading1"/>
      </w:pPr>
      <w:r w:rsidRPr="00DA308B">
        <w:t xml:space="preserve">Due Date: </w:t>
      </w:r>
      <w:sdt>
        <w:sdtPr>
          <w:alias w:val="lab due date"/>
          <w:tag w:val="lab due date"/>
          <w:id w:val="-315803711"/>
          <w:placeholder>
            <w:docPart w:val="4CC2B5AC2FD5429FA87FCC4D4E37900D"/>
          </w:placeholder>
          <w:date w:fullDate="2021-03-08T00:00:00Z">
            <w:dateFormat w:val="dddd, MMMM d, yyyy"/>
            <w:lid w:val="en-US"/>
            <w:storeMappedDataAs w:val="dateTime"/>
            <w:calendar w:val="gregorian"/>
          </w:date>
        </w:sdtPr>
        <w:sdtEndPr/>
        <w:sdtContent>
          <w:r w:rsidR="008E0EE4">
            <w:t>Monday</w:t>
          </w:r>
          <w:r w:rsidR="0071469B">
            <w:t xml:space="preserve">, </w:t>
          </w:r>
          <w:r w:rsidR="008C5DDA">
            <w:t>March</w:t>
          </w:r>
          <w:r w:rsidR="0071469B">
            <w:t xml:space="preserve"> </w:t>
          </w:r>
          <w:r w:rsidR="008C5DDA">
            <w:t>8</w:t>
          </w:r>
          <w:r w:rsidR="0071469B">
            <w:t>, 202</w:t>
          </w:r>
          <w:r w:rsidR="008C5DDA">
            <w:t>1</w:t>
          </w:r>
        </w:sdtContent>
      </w:sdt>
      <w:r w:rsidR="00615F26" w:rsidRPr="00DA308B">
        <w:t xml:space="preserve"> @ Midnight</w:t>
      </w:r>
    </w:p>
    <w:p w14:paraId="58FCE251" w14:textId="77777777" w:rsidR="003A0E11" w:rsidRDefault="009E1EC8" w:rsidP="003A0E11">
      <w:pPr>
        <w:pStyle w:val="Heading1"/>
      </w:pPr>
      <w:r w:rsidRPr="00DA308B">
        <w:t>Lab Objective</w:t>
      </w:r>
    </w:p>
    <w:p w14:paraId="3FACB52C" w14:textId="77777777" w:rsidR="006B164F" w:rsidRPr="001F3AB2" w:rsidRDefault="006B164F" w:rsidP="006B164F">
      <w:r>
        <w:t xml:space="preserve">This lab is going to be a hodgepodge of functions or expressions you will implement/write that will give you practice using bit manipulation. </w:t>
      </w:r>
    </w:p>
    <w:p w14:paraId="23DDC8EA" w14:textId="5FAF3E23" w:rsidR="003A0E11" w:rsidRDefault="009E1EC8" w:rsidP="003A0E11">
      <w:pPr>
        <w:pStyle w:val="Heading1"/>
      </w:pPr>
      <w:r w:rsidRPr="00DA308B">
        <w:t>Introduction</w:t>
      </w:r>
    </w:p>
    <w:p w14:paraId="60EFA6CB" w14:textId="734E4E66" w:rsidR="006B164F" w:rsidRDefault="006B164F" w:rsidP="006B164F">
      <w:r>
        <w:t>Below I will describe several task</w:t>
      </w:r>
      <w:r w:rsidR="00E8164E">
        <w:t>s</w:t>
      </w:r>
      <w:r>
        <w:t xml:space="preserve"> you are to complete. Each of </w:t>
      </w:r>
      <w:r w:rsidR="003D446B">
        <w:t>these tasks</w:t>
      </w:r>
      <w:r>
        <w:t xml:space="preserve"> are designed to give you practice with bit manipulation and conditional expressions. Please read the instructions for each Task.</w:t>
      </w:r>
    </w:p>
    <w:p w14:paraId="3B14D5F2" w14:textId="4A1125ED" w:rsidR="006B164F" w:rsidRDefault="006B164F" w:rsidP="006B164F">
      <w:r>
        <w:t xml:space="preserve">Below is a set of rules that you must follow when the instructions indicate you must follow the </w:t>
      </w:r>
      <w:r w:rsidRPr="006B164F">
        <w:rPr>
          <w:b/>
          <w:bCs/>
        </w:rPr>
        <w:t>Bit-Level Rules</w:t>
      </w:r>
      <w:r>
        <w:t>.</w:t>
      </w:r>
      <w:r w:rsidR="003D446B">
        <w:t xml:space="preserve"> In other words, w</w:t>
      </w:r>
      <w:r>
        <w:t>hen required, any code you write must follow these rules:</w:t>
      </w:r>
    </w:p>
    <w:p w14:paraId="68F047FE" w14:textId="611A0AF7" w:rsidR="006B164F" w:rsidRDefault="006B164F" w:rsidP="00F00725">
      <w:pPr>
        <w:spacing w:after="0" w:line="240" w:lineRule="auto"/>
        <w:rPr>
          <w:b/>
          <w:bCs/>
        </w:rPr>
      </w:pPr>
      <w:r>
        <w:rPr>
          <w:b/>
          <w:bCs/>
        </w:rPr>
        <w:t>Assumptions</w:t>
      </w:r>
    </w:p>
    <w:p w14:paraId="7BC99950" w14:textId="13E065AB" w:rsidR="006B164F" w:rsidRDefault="006B164F" w:rsidP="00F00725">
      <w:pPr>
        <w:spacing w:after="0" w:line="240" w:lineRule="auto"/>
      </w:pPr>
      <w:r>
        <w:rPr>
          <w:b/>
          <w:bCs/>
        </w:rPr>
        <w:tab/>
      </w:r>
      <w:r>
        <w:t>Integers are represented in two’s complement form</w:t>
      </w:r>
      <w:r w:rsidR="00A77946">
        <w:t>.</w:t>
      </w:r>
    </w:p>
    <w:p w14:paraId="259794DC" w14:textId="1A476D9C" w:rsidR="006B164F" w:rsidRDefault="006B164F" w:rsidP="00F00725">
      <w:pPr>
        <w:spacing w:after="0" w:line="240" w:lineRule="auto"/>
      </w:pPr>
      <w:r>
        <w:tab/>
        <w:t>Right shifts of signed data are performed arithmetically.</w:t>
      </w:r>
    </w:p>
    <w:p w14:paraId="4144C3DA" w14:textId="22A90845" w:rsidR="006B164F" w:rsidRDefault="006B164F" w:rsidP="00F00725">
      <w:pPr>
        <w:spacing w:after="0" w:line="240" w:lineRule="auto"/>
      </w:pPr>
      <w:r>
        <w:tab/>
        <w:t xml:space="preserve">Data type int is </w:t>
      </w:r>
      <w:r>
        <w:rPr>
          <w:b/>
          <w:bCs/>
          <w:i/>
          <w:iCs/>
        </w:rPr>
        <w:t>w</w:t>
      </w:r>
      <w:r>
        <w:t xml:space="preserve"> bits long. For some of the problems, you will be given a specific </w:t>
      </w:r>
      <w:r w:rsidR="00F00725">
        <w:t>value for w, but otherwise your cod</w:t>
      </w:r>
      <w:r w:rsidR="00A77946">
        <w:t>e</w:t>
      </w:r>
      <w:r w:rsidR="00F00725">
        <w:t xml:space="preserve"> should work as long as w is a multiple of 8. You can use the expression </w:t>
      </w:r>
      <w:proofErr w:type="spellStart"/>
      <w:r w:rsidR="00F00725">
        <w:t>sizeof</w:t>
      </w:r>
      <w:proofErr w:type="spellEnd"/>
      <w:r w:rsidR="00F00725">
        <w:t>(int) &lt;&lt; 3 to compute w.</w:t>
      </w:r>
    </w:p>
    <w:p w14:paraId="247B585C" w14:textId="423EB631" w:rsidR="00F00725" w:rsidRDefault="00F00725" w:rsidP="00F00725">
      <w:pPr>
        <w:spacing w:after="0" w:line="240" w:lineRule="auto"/>
      </w:pPr>
      <w:r>
        <w:rPr>
          <w:b/>
          <w:bCs/>
        </w:rPr>
        <w:t>Forbidden</w:t>
      </w:r>
    </w:p>
    <w:p w14:paraId="7AE04153" w14:textId="3CB25859" w:rsidR="00F00725" w:rsidRDefault="00F00725" w:rsidP="00F00725">
      <w:pPr>
        <w:spacing w:after="0" w:line="240" w:lineRule="auto"/>
      </w:pPr>
      <w:r>
        <w:tab/>
        <w:t xml:space="preserve">Conditionals (if </w:t>
      </w:r>
      <w:proofErr w:type="gramStart"/>
      <w:r>
        <w:t>or ?</w:t>
      </w:r>
      <w:proofErr w:type="gramEnd"/>
      <w:r>
        <w:t>:(</w:t>
      </w:r>
      <w:proofErr w:type="spellStart"/>
      <w:r>
        <w:t>terinary</w:t>
      </w:r>
      <w:proofErr w:type="spellEnd"/>
      <w:r>
        <w:t xml:space="preserve"> operation)), loops, switch statements, function calls, and macro invocations.</w:t>
      </w:r>
    </w:p>
    <w:p w14:paraId="20F43224" w14:textId="3AE4F10F" w:rsidR="00F00725" w:rsidRDefault="00F00725" w:rsidP="00F00725">
      <w:pPr>
        <w:spacing w:after="0" w:line="240" w:lineRule="auto"/>
      </w:pPr>
      <w:r>
        <w:tab/>
        <w:t>Division, modulus, and multiplication.</w:t>
      </w:r>
    </w:p>
    <w:p w14:paraId="7C009F8B" w14:textId="39D4DDC9" w:rsidR="00F00725" w:rsidRDefault="00F00725" w:rsidP="00F00725">
      <w:pPr>
        <w:spacing w:after="0" w:line="240" w:lineRule="auto"/>
      </w:pPr>
      <w:r>
        <w:tab/>
        <w:t>Relative comparison operators (&lt;, &gt;, &lt;=, and &gt;=)</w:t>
      </w:r>
    </w:p>
    <w:p w14:paraId="364D307A" w14:textId="40F7CCCE" w:rsidR="00F00725" w:rsidRDefault="00F00725" w:rsidP="00F00725">
      <w:pPr>
        <w:spacing w:after="0" w:line="240" w:lineRule="auto"/>
        <w:rPr>
          <w:b/>
          <w:bCs/>
        </w:rPr>
      </w:pPr>
      <w:r>
        <w:rPr>
          <w:b/>
          <w:bCs/>
        </w:rPr>
        <w:t>Allowed operations</w:t>
      </w:r>
    </w:p>
    <w:p w14:paraId="7D78C097" w14:textId="59F37734" w:rsidR="00F00725" w:rsidRDefault="00F00725" w:rsidP="00F00725">
      <w:pPr>
        <w:spacing w:after="0" w:line="240" w:lineRule="auto"/>
      </w:pPr>
      <w:r>
        <w:rPr>
          <w:b/>
          <w:bCs/>
        </w:rPr>
        <w:tab/>
      </w:r>
      <w:r>
        <w:t>All bit-level and logic operations.</w:t>
      </w:r>
    </w:p>
    <w:p w14:paraId="6C30F0A9" w14:textId="16D19347" w:rsidR="00F00725" w:rsidRDefault="00F00725" w:rsidP="00F00725">
      <w:pPr>
        <w:spacing w:after="0" w:line="240" w:lineRule="auto"/>
      </w:pPr>
      <w:r>
        <w:tab/>
        <w:t>Left and right shifts, but only with shift amounts between 0 and w-1.</w:t>
      </w:r>
    </w:p>
    <w:p w14:paraId="010BCEE8" w14:textId="36F77F04" w:rsidR="00F00725" w:rsidRDefault="00F00725" w:rsidP="00F00725">
      <w:pPr>
        <w:spacing w:after="0" w:line="240" w:lineRule="auto"/>
      </w:pPr>
      <w:r>
        <w:tab/>
        <w:t>Addition and subtraction.</w:t>
      </w:r>
    </w:p>
    <w:p w14:paraId="4FD08104" w14:textId="5B8F62A5" w:rsidR="00F00725" w:rsidRDefault="00F00725" w:rsidP="00F00725">
      <w:pPr>
        <w:spacing w:after="0" w:line="240" w:lineRule="auto"/>
      </w:pPr>
      <w:r>
        <w:tab/>
      </w:r>
      <w:proofErr w:type="gramStart"/>
      <w:r>
        <w:t>Equality(</w:t>
      </w:r>
      <w:proofErr w:type="gramEnd"/>
      <w:r>
        <w:t>==) and inequality (!=) test.</w:t>
      </w:r>
      <w:r w:rsidR="00A77946">
        <w:t xml:space="preserve"> </w:t>
      </w:r>
      <w:r>
        <w:t>Some of the problems do not allow these so pay attention to the individual instructions.</w:t>
      </w:r>
    </w:p>
    <w:p w14:paraId="378CE5AA" w14:textId="4ACAE823" w:rsidR="00F00725" w:rsidRDefault="00F00725" w:rsidP="00F00725">
      <w:pPr>
        <w:spacing w:after="0" w:line="240" w:lineRule="auto"/>
      </w:pPr>
      <w:r>
        <w:tab/>
        <w:t>Integer constants INT_MIN AND INT_MAX</w:t>
      </w:r>
    </w:p>
    <w:p w14:paraId="65387276" w14:textId="7F786659" w:rsidR="00F00725" w:rsidRDefault="00F00725" w:rsidP="00F00725">
      <w:pPr>
        <w:spacing w:after="0" w:line="240" w:lineRule="auto"/>
      </w:pPr>
      <w:r>
        <w:tab/>
        <w:t>Casting between data type int and unsigned, either explicitly or implicitly</w:t>
      </w:r>
    </w:p>
    <w:p w14:paraId="48FB5C84" w14:textId="0EE8CFB0" w:rsidR="00F00725" w:rsidRDefault="00F00725" w:rsidP="006B164F"/>
    <w:p w14:paraId="14745D92" w14:textId="6299D9ED" w:rsidR="003D446B" w:rsidRDefault="003D446B" w:rsidP="006B164F">
      <w:r>
        <w:t xml:space="preserve">Task 1. </w:t>
      </w:r>
    </w:p>
    <w:p w14:paraId="5787731B" w14:textId="0C43ABED" w:rsidR="003D446B" w:rsidRPr="00A95C16" w:rsidRDefault="003D446B" w:rsidP="006B164F">
      <w:pPr>
        <w:rPr>
          <w:b/>
          <w:bCs/>
        </w:rPr>
      </w:pPr>
      <w:r w:rsidRPr="00A95C16">
        <w:rPr>
          <w:b/>
          <w:bCs/>
        </w:rPr>
        <w:t>For this problem you must follow the Bit-Level Rules listed above</w:t>
      </w:r>
      <w:r w:rsidR="000F5F4D">
        <w:rPr>
          <w:b/>
          <w:bCs/>
        </w:rPr>
        <w:t xml:space="preserve">, with the additional restriction that you may not use </w:t>
      </w:r>
      <w:proofErr w:type="spellStart"/>
      <w:r w:rsidR="000F5F4D">
        <w:rPr>
          <w:b/>
          <w:bCs/>
        </w:rPr>
        <w:t>equiality</w:t>
      </w:r>
      <w:proofErr w:type="spellEnd"/>
      <w:r w:rsidR="000F5F4D">
        <w:rPr>
          <w:b/>
          <w:bCs/>
        </w:rPr>
        <w:t xml:space="preserve"> (==) or inequality (!) tests. </w:t>
      </w:r>
      <w:r w:rsidRPr="00A95C16">
        <w:rPr>
          <w:b/>
          <w:bCs/>
        </w:rPr>
        <w:t xml:space="preserve"> </w:t>
      </w:r>
      <w:r w:rsidR="00A95C16" w:rsidRPr="00A95C16">
        <w:rPr>
          <w:b/>
          <w:bCs/>
        </w:rPr>
        <w:t xml:space="preserve">If you violate </w:t>
      </w:r>
      <w:r w:rsidR="00A95C16">
        <w:rPr>
          <w:b/>
          <w:bCs/>
        </w:rPr>
        <w:t xml:space="preserve">any of </w:t>
      </w:r>
      <w:r w:rsidR="00A95C16" w:rsidRPr="00A95C16">
        <w:rPr>
          <w:b/>
          <w:bCs/>
        </w:rPr>
        <w:t>these Rules you will receive a 0 on this task.</w:t>
      </w:r>
      <w:r w:rsidR="000F5F4D">
        <w:rPr>
          <w:b/>
          <w:bCs/>
        </w:rPr>
        <w:t xml:space="preserve"> </w:t>
      </w:r>
    </w:p>
    <w:p w14:paraId="77D7D5DD" w14:textId="4D4F0328" w:rsidR="003D446B" w:rsidRDefault="003D446B" w:rsidP="003D446B">
      <w:pPr>
        <w:spacing w:after="0" w:line="240" w:lineRule="auto"/>
      </w:pPr>
      <w:r>
        <w:t xml:space="preserve">You are to write a C expression that evaluates to 1 when the following conditions are true and 0 when false.  </w:t>
      </w:r>
    </w:p>
    <w:p w14:paraId="1E832119" w14:textId="0A58566C" w:rsidR="003D446B" w:rsidRDefault="003D446B" w:rsidP="003D446B">
      <w:pPr>
        <w:spacing w:after="0" w:line="240" w:lineRule="auto"/>
      </w:pPr>
      <w:r>
        <w:t>A. Any bit of a given int equals 1.</w:t>
      </w:r>
    </w:p>
    <w:p w14:paraId="6C8A2B86" w14:textId="3B7F94BF" w:rsidR="003D446B" w:rsidRDefault="003D446B" w:rsidP="003D446B">
      <w:pPr>
        <w:spacing w:after="0" w:line="240" w:lineRule="auto"/>
      </w:pPr>
      <w:r>
        <w:t>B. Any bit of a given int equals 0.</w:t>
      </w:r>
    </w:p>
    <w:p w14:paraId="77DEDEDE" w14:textId="17BEBD0B" w:rsidR="003D446B" w:rsidRDefault="003D446B" w:rsidP="003D446B">
      <w:pPr>
        <w:spacing w:after="0" w:line="240" w:lineRule="auto"/>
      </w:pPr>
      <w:r>
        <w:t>C. Any bit in the least significant byte of a given int equals 1.</w:t>
      </w:r>
    </w:p>
    <w:p w14:paraId="0B671342" w14:textId="5A142FC9" w:rsidR="003D446B" w:rsidRDefault="003D446B" w:rsidP="003D446B">
      <w:pPr>
        <w:spacing w:after="0" w:line="240" w:lineRule="auto"/>
      </w:pPr>
      <w:r>
        <w:t>D. Any bit in the most significant byte of a given int equals 0.</w:t>
      </w:r>
    </w:p>
    <w:p w14:paraId="413302A4" w14:textId="504F5886" w:rsidR="003D446B" w:rsidRDefault="003D446B" w:rsidP="006B164F"/>
    <w:p w14:paraId="45F6C994" w14:textId="05108362" w:rsidR="003D446B" w:rsidRDefault="003D446B" w:rsidP="006B164F">
      <w:r>
        <w:t>I have written a program</w:t>
      </w:r>
      <w:r w:rsidR="00A95C16">
        <w:t>, called Task1.c,</w:t>
      </w:r>
      <w:r>
        <w:t xml:space="preserve"> that you will fill in the expression to test your answer. </w:t>
      </w:r>
      <w:r w:rsidR="008E0EE4">
        <w:t>M</w:t>
      </w:r>
      <w:r>
        <w:t xml:space="preserve">ake sure you test each expression with several values. </w:t>
      </w:r>
    </w:p>
    <w:p w14:paraId="0F03DD15" w14:textId="77D51E42" w:rsidR="003D446B" w:rsidRDefault="003D446B" w:rsidP="006B164F">
      <w:r>
        <w:t>Hint:</w:t>
      </w:r>
    </w:p>
    <w:p w14:paraId="47610814" w14:textId="77777777" w:rsidR="003D446B" w:rsidRPr="003D446B" w:rsidRDefault="003D446B" w:rsidP="003D446B">
      <w:pPr>
        <w:autoSpaceDE w:val="0"/>
        <w:autoSpaceDN w:val="0"/>
        <w:adjustRightInd w:val="0"/>
        <w:spacing w:after="0" w:line="240" w:lineRule="auto"/>
        <w:rPr>
          <w:rFonts w:cstheme="minorHAnsi"/>
          <w:szCs w:val="24"/>
        </w:rPr>
      </w:pPr>
      <w:r w:rsidRPr="003D446B">
        <w:rPr>
          <w:rFonts w:cstheme="minorHAnsi"/>
          <w:szCs w:val="24"/>
        </w:rPr>
        <w:t xml:space="preserve">These exercises require thinking about the logical </w:t>
      </w:r>
      <w:proofErr w:type="gramStart"/>
      <w:r w:rsidRPr="003D446B">
        <w:rPr>
          <w:rFonts w:cstheme="minorHAnsi"/>
          <w:szCs w:val="24"/>
        </w:rPr>
        <w:t>operation !</w:t>
      </w:r>
      <w:proofErr w:type="gramEnd"/>
      <w:r w:rsidRPr="003D446B">
        <w:rPr>
          <w:rFonts w:cstheme="minorHAnsi"/>
          <w:szCs w:val="24"/>
        </w:rPr>
        <w:t xml:space="preserve"> in a nontraditional way. Normally we think</w:t>
      </w:r>
    </w:p>
    <w:p w14:paraId="707FB2F1" w14:textId="77777777" w:rsidR="003D446B" w:rsidRPr="003D446B" w:rsidRDefault="003D446B" w:rsidP="003D446B">
      <w:pPr>
        <w:autoSpaceDE w:val="0"/>
        <w:autoSpaceDN w:val="0"/>
        <w:adjustRightInd w:val="0"/>
        <w:spacing w:after="0" w:line="240" w:lineRule="auto"/>
        <w:rPr>
          <w:rFonts w:cstheme="minorHAnsi"/>
          <w:szCs w:val="24"/>
        </w:rPr>
      </w:pPr>
      <w:r w:rsidRPr="003D446B">
        <w:rPr>
          <w:rFonts w:cstheme="minorHAnsi"/>
          <w:szCs w:val="24"/>
        </w:rPr>
        <w:t>of it as logical negation. More generally, it detects whether there is any nonzero bit in a word. In addition,</w:t>
      </w:r>
    </w:p>
    <w:p w14:paraId="141404D0" w14:textId="21C106C5" w:rsidR="003D446B" w:rsidRDefault="003D446B" w:rsidP="003D446B">
      <w:pPr>
        <w:rPr>
          <w:rFonts w:cstheme="minorHAnsi"/>
          <w:szCs w:val="24"/>
        </w:rPr>
      </w:pPr>
      <w:r w:rsidRPr="003D446B">
        <w:rPr>
          <w:rFonts w:cstheme="minorHAnsi"/>
          <w:szCs w:val="24"/>
        </w:rPr>
        <w:t>it gives practice with masking.</w:t>
      </w:r>
    </w:p>
    <w:p w14:paraId="052D7582" w14:textId="5A2F37E2" w:rsidR="003D446B" w:rsidRDefault="00B51A55" w:rsidP="003D446B">
      <w:pPr>
        <w:rPr>
          <w:rFonts w:cstheme="minorHAnsi"/>
          <w:szCs w:val="24"/>
        </w:rPr>
      </w:pPr>
      <w:r>
        <w:rPr>
          <w:rFonts w:cstheme="minorHAnsi"/>
          <w:szCs w:val="24"/>
        </w:rPr>
        <w:t xml:space="preserve">For Task 2 and Task 3 I created a </w:t>
      </w:r>
      <w:proofErr w:type="spellStart"/>
      <w:proofErr w:type="gramStart"/>
      <w:r>
        <w:rPr>
          <w:rFonts w:cstheme="minorHAnsi"/>
          <w:szCs w:val="24"/>
        </w:rPr>
        <w:t>functions</w:t>
      </w:r>
      <w:proofErr w:type="gramEnd"/>
      <w:r>
        <w:rPr>
          <w:rFonts w:cstheme="minorHAnsi"/>
          <w:szCs w:val="24"/>
        </w:rPr>
        <w:t>.c</w:t>
      </w:r>
      <w:proofErr w:type="spellEnd"/>
      <w:r>
        <w:rPr>
          <w:rFonts w:cstheme="minorHAnsi"/>
          <w:szCs w:val="24"/>
        </w:rPr>
        <w:t xml:space="preserve"> and </w:t>
      </w:r>
      <w:proofErr w:type="spellStart"/>
      <w:r>
        <w:rPr>
          <w:rFonts w:cstheme="minorHAnsi"/>
          <w:szCs w:val="24"/>
        </w:rPr>
        <w:t>functions.h</w:t>
      </w:r>
      <w:proofErr w:type="spellEnd"/>
      <w:r>
        <w:rPr>
          <w:rFonts w:cstheme="minorHAnsi"/>
          <w:szCs w:val="24"/>
        </w:rPr>
        <w:t xml:space="preserve"> file.  You will implement the functions for Task 2 and 3 in the </w:t>
      </w:r>
      <w:proofErr w:type="spellStart"/>
      <w:r>
        <w:rPr>
          <w:rFonts w:cstheme="minorHAnsi"/>
          <w:szCs w:val="24"/>
        </w:rPr>
        <w:t>functions.c</w:t>
      </w:r>
      <w:proofErr w:type="spellEnd"/>
      <w:r>
        <w:rPr>
          <w:rFonts w:cstheme="minorHAnsi"/>
          <w:szCs w:val="24"/>
        </w:rPr>
        <w:t xml:space="preserve"> file. </w:t>
      </w:r>
    </w:p>
    <w:p w14:paraId="26D86869" w14:textId="15EC166F" w:rsidR="003D446B" w:rsidRDefault="006F5BED" w:rsidP="003D446B">
      <w:pPr>
        <w:rPr>
          <w:rFonts w:cstheme="minorHAnsi"/>
          <w:szCs w:val="24"/>
        </w:rPr>
      </w:pPr>
      <w:r>
        <w:rPr>
          <w:rFonts w:cstheme="minorHAnsi"/>
          <w:szCs w:val="24"/>
        </w:rPr>
        <w:t>Task 2:</w:t>
      </w:r>
    </w:p>
    <w:p w14:paraId="264CF9A7" w14:textId="18F3DD81" w:rsidR="006F5BED" w:rsidRDefault="006F5BED" w:rsidP="003D446B">
      <w:pPr>
        <w:rPr>
          <w:rFonts w:cstheme="minorHAnsi"/>
          <w:szCs w:val="24"/>
        </w:rPr>
      </w:pPr>
      <w:r>
        <w:rPr>
          <w:rFonts w:cstheme="minorHAnsi"/>
          <w:szCs w:val="24"/>
        </w:rPr>
        <w:t xml:space="preserve">You are going to write a function that </w:t>
      </w:r>
      <w:r w:rsidR="006716C5">
        <w:rPr>
          <w:rFonts w:cstheme="minorHAnsi"/>
          <w:szCs w:val="24"/>
        </w:rPr>
        <w:t xml:space="preserve">returns 1 when ran on a machine that uses arithmetic right shifts for data type int and yields 0 otherwise. </w:t>
      </w:r>
      <w:r w:rsidR="00A95C16">
        <w:rPr>
          <w:rFonts w:cstheme="minorHAnsi"/>
          <w:szCs w:val="24"/>
        </w:rPr>
        <w:t xml:space="preserve">FYI – I tested the solution on the SoC servers on a joey machine so you can assume that these machines use arithmetic right shifts. </w:t>
      </w:r>
      <w:r w:rsidR="000F5F4D">
        <w:rPr>
          <w:rFonts w:cstheme="minorHAnsi"/>
          <w:szCs w:val="24"/>
        </w:rPr>
        <w:t>This will be useful when testing your algorithm.</w:t>
      </w:r>
    </w:p>
    <w:p w14:paraId="4F6C4DEF" w14:textId="658CF175" w:rsidR="00A95C16" w:rsidRDefault="00A95C16" w:rsidP="003D446B">
      <w:pPr>
        <w:rPr>
          <w:rFonts w:cstheme="minorHAnsi"/>
          <w:szCs w:val="24"/>
        </w:rPr>
      </w:pPr>
      <w:r>
        <w:rPr>
          <w:rFonts w:cstheme="minorHAnsi"/>
          <w:szCs w:val="24"/>
        </w:rPr>
        <w:t xml:space="preserve">I have provided you with starter code called Task2.c You are to implement the </w:t>
      </w:r>
      <w:proofErr w:type="spellStart"/>
      <w:proofErr w:type="gramStart"/>
      <w:r>
        <w:rPr>
          <w:rFonts w:cstheme="minorHAnsi"/>
          <w:szCs w:val="24"/>
        </w:rPr>
        <w:t>isArithmetic</w:t>
      </w:r>
      <w:proofErr w:type="spellEnd"/>
      <w:r>
        <w:rPr>
          <w:rFonts w:cstheme="minorHAnsi"/>
          <w:szCs w:val="24"/>
        </w:rPr>
        <w:t>(</w:t>
      </w:r>
      <w:proofErr w:type="gramEnd"/>
      <w:r>
        <w:rPr>
          <w:rFonts w:cstheme="minorHAnsi"/>
          <w:szCs w:val="24"/>
        </w:rPr>
        <w:t xml:space="preserve">) function.  You are </w:t>
      </w:r>
      <w:r w:rsidRPr="00A95C16">
        <w:rPr>
          <w:rFonts w:cstheme="minorHAnsi"/>
          <w:b/>
          <w:bCs/>
          <w:szCs w:val="24"/>
        </w:rPr>
        <w:t>not</w:t>
      </w:r>
      <w:r>
        <w:rPr>
          <w:rFonts w:cstheme="minorHAnsi"/>
          <w:szCs w:val="24"/>
        </w:rPr>
        <w:t xml:space="preserve"> allowed to change the prototype of the function. You will receive a 0 for this task if you change the prototype. </w:t>
      </w:r>
    </w:p>
    <w:p w14:paraId="7E56DCF4" w14:textId="5D2EACD3" w:rsidR="00A95C16" w:rsidRDefault="000C2C32" w:rsidP="003D446B">
      <w:pPr>
        <w:rPr>
          <w:rFonts w:cstheme="minorHAnsi"/>
          <w:szCs w:val="24"/>
        </w:rPr>
      </w:pPr>
      <w:r>
        <w:rPr>
          <w:rFonts w:cstheme="minorHAnsi"/>
          <w:szCs w:val="24"/>
        </w:rPr>
        <w:t>Task 3:</w:t>
      </w:r>
    </w:p>
    <w:p w14:paraId="62A8F77D" w14:textId="2400156F" w:rsidR="00931F3D" w:rsidRPr="00931F3D" w:rsidRDefault="00931F3D" w:rsidP="003D446B">
      <w:pPr>
        <w:rPr>
          <w:b/>
          <w:bCs/>
        </w:rPr>
      </w:pPr>
      <w:r w:rsidRPr="00A95C16">
        <w:rPr>
          <w:b/>
          <w:bCs/>
        </w:rPr>
        <w:t xml:space="preserve">For this problem you must follow the Bit-Level Rules listed above. If you violate </w:t>
      </w:r>
      <w:r>
        <w:rPr>
          <w:b/>
          <w:bCs/>
        </w:rPr>
        <w:t xml:space="preserve">any of </w:t>
      </w:r>
      <w:r w:rsidRPr="00A95C16">
        <w:rPr>
          <w:b/>
          <w:bCs/>
        </w:rPr>
        <w:t>these Rules you will receive a 0 on this task.</w:t>
      </w:r>
    </w:p>
    <w:p w14:paraId="4A9DDA1C" w14:textId="3242FA2C" w:rsidR="000C2C32" w:rsidRDefault="00082E8F" w:rsidP="003D446B">
      <w:pPr>
        <w:rPr>
          <w:rFonts w:cstheme="minorHAnsi"/>
          <w:szCs w:val="24"/>
        </w:rPr>
      </w:pPr>
      <w:r>
        <w:rPr>
          <w:rFonts w:cstheme="minorHAnsi"/>
          <w:szCs w:val="24"/>
        </w:rPr>
        <w:t>You are going to write a function that returns 1 if any of the odd bits in an unsigned int equal one. As an example, the bit pattern 0100 0000 has a one in the 2</w:t>
      </w:r>
      <w:r w:rsidRPr="00082E8F">
        <w:rPr>
          <w:rFonts w:cstheme="minorHAnsi"/>
          <w:szCs w:val="24"/>
          <w:vertAlign w:val="superscript"/>
        </w:rPr>
        <w:t>nd</w:t>
      </w:r>
      <w:r>
        <w:rPr>
          <w:rFonts w:cstheme="minorHAnsi"/>
          <w:szCs w:val="24"/>
        </w:rPr>
        <w:t xml:space="preserve"> bit position so this would return 0. However, bit pattern 1000 0000 has a 1 in bit position 1 therefore it will return 1. </w:t>
      </w:r>
    </w:p>
    <w:p w14:paraId="4E844253" w14:textId="308DE740" w:rsidR="00931F3D" w:rsidRDefault="00931F3D" w:rsidP="003D446B">
      <w:pPr>
        <w:rPr>
          <w:rFonts w:cstheme="minorHAnsi"/>
          <w:szCs w:val="24"/>
        </w:rPr>
      </w:pPr>
      <w:r>
        <w:rPr>
          <w:rFonts w:cstheme="minorHAnsi"/>
          <w:szCs w:val="24"/>
        </w:rPr>
        <w:t xml:space="preserve">I have provided you with starter code </w:t>
      </w:r>
      <w:r w:rsidR="00AF53A3">
        <w:rPr>
          <w:rFonts w:cstheme="minorHAnsi"/>
          <w:szCs w:val="24"/>
        </w:rPr>
        <w:t>c</w:t>
      </w:r>
      <w:r>
        <w:rPr>
          <w:rFonts w:cstheme="minorHAnsi"/>
          <w:szCs w:val="24"/>
        </w:rPr>
        <w:t xml:space="preserve">alled Task3.c You are to implement the </w:t>
      </w:r>
      <w:proofErr w:type="spellStart"/>
      <w:r w:rsidR="0082008D">
        <w:rPr>
          <w:rFonts w:cstheme="minorHAnsi"/>
          <w:szCs w:val="24"/>
        </w:rPr>
        <w:t>isOddOne</w:t>
      </w:r>
      <w:proofErr w:type="spellEnd"/>
      <w:r w:rsidR="0082008D">
        <w:rPr>
          <w:rFonts w:cstheme="minorHAnsi"/>
          <w:szCs w:val="24"/>
        </w:rPr>
        <w:t xml:space="preserve"> function.  You are </w:t>
      </w:r>
      <w:r w:rsidR="0082008D">
        <w:rPr>
          <w:rFonts w:cstheme="minorHAnsi"/>
          <w:b/>
          <w:bCs/>
          <w:szCs w:val="24"/>
        </w:rPr>
        <w:t>not</w:t>
      </w:r>
      <w:r w:rsidR="0082008D">
        <w:rPr>
          <w:rFonts w:cstheme="minorHAnsi"/>
          <w:szCs w:val="24"/>
        </w:rPr>
        <w:t xml:space="preserve"> allowed to change the prototype of the function. You will receive a 0 for this task if you change the prototype.</w:t>
      </w:r>
    </w:p>
    <w:p w14:paraId="55C6085B" w14:textId="293B5C5C" w:rsidR="00AF53A3" w:rsidRDefault="00AF53A3" w:rsidP="003D446B">
      <w:pPr>
        <w:rPr>
          <w:rFonts w:cstheme="minorHAnsi"/>
          <w:szCs w:val="24"/>
        </w:rPr>
      </w:pPr>
    </w:p>
    <w:p w14:paraId="64AC694D" w14:textId="41560336" w:rsidR="00AF53A3" w:rsidRDefault="00AF53A3" w:rsidP="003D446B">
      <w:pPr>
        <w:rPr>
          <w:rFonts w:cstheme="minorHAnsi"/>
          <w:szCs w:val="24"/>
        </w:rPr>
      </w:pPr>
      <w:r>
        <w:rPr>
          <w:rFonts w:cstheme="minorHAnsi"/>
          <w:szCs w:val="24"/>
        </w:rPr>
        <w:t xml:space="preserve">You are to add a header to each </w:t>
      </w:r>
      <w:r w:rsidR="00B51A55">
        <w:rPr>
          <w:rFonts w:cstheme="minorHAnsi"/>
          <w:szCs w:val="24"/>
        </w:rPr>
        <w:t>file</w:t>
      </w:r>
      <w:r>
        <w:rPr>
          <w:rFonts w:cstheme="minorHAnsi"/>
          <w:szCs w:val="24"/>
        </w:rPr>
        <w:t xml:space="preserve"> with the following information. </w:t>
      </w:r>
    </w:p>
    <w:p w14:paraId="2C8A2BBE" w14:textId="77777777" w:rsidR="00AF53A3" w:rsidRPr="005A1F72" w:rsidRDefault="00AF53A3" w:rsidP="00AF53A3">
      <w:pPr>
        <w:spacing w:after="0" w:line="240" w:lineRule="auto"/>
        <w:rPr>
          <w:rFonts w:cstheme="minorHAnsi"/>
          <w:szCs w:val="24"/>
        </w:rPr>
      </w:pPr>
      <w:r w:rsidRPr="005A1F72">
        <w:rPr>
          <w:rFonts w:cstheme="minorHAnsi"/>
          <w:szCs w:val="24"/>
        </w:rPr>
        <w:t>/**************************/</w:t>
      </w:r>
    </w:p>
    <w:p w14:paraId="4BBCF0F7" w14:textId="77777777" w:rsidR="00AF53A3" w:rsidRPr="005A1F72" w:rsidRDefault="00AF53A3" w:rsidP="00AF53A3">
      <w:pPr>
        <w:spacing w:after="0" w:line="240" w:lineRule="auto"/>
        <w:rPr>
          <w:rFonts w:cstheme="minorHAnsi"/>
          <w:szCs w:val="24"/>
        </w:rPr>
      </w:pPr>
      <w:r w:rsidRPr="005A1F72">
        <w:rPr>
          <w:rFonts w:cstheme="minorHAnsi"/>
          <w:szCs w:val="24"/>
        </w:rPr>
        <w:t xml:space="preserve"> *Your name                                 *</w:t>
      </w:r>
    </w:p>
    <w:p w14:paraId="2A74FE83" w14:textId="3C6E7E31" w:rsidR="00AF53A3" w:rsidRPr="005A1F72" w:rsidRDefault="00AF53A3" w:rsidP="00AF53A3">
      <w:pPr>
        <w:spacing w:after="0" w:line="240" w:lineRule="auto"/>
        <w:rPr>
          <w:rFonts w:cstheme="minorHAnsi"/>
          <w:szCs w:val="24"/>
        </w:rPr>
      </w:pPr>
      <w:r w:rsidRPr="005A1F72">
        <w:rPr>
          <w:rFonts w:cstheme="minorHAnsi"/>
          <w:szCs w:val="24"/>
        </w:rPr>
        <w:t xml:space="preserve"> *CPSC</w:t>
      </w:r>
      <w:r>
        <w:rPr>
          <w:rFonts w:cstheme="minorHAnsi"/>
          <w:szCs w:val="24"/>
        </w:rPr>
        <w:t>2310 Lab</w:t>
      </w:r>
      <w:r w:rsidR="000F5F4D">
        <w:rPr>
          <w:rFonts w:cstheme="minorHAnsi"/>
          <w:szCs w:val="24"/>
        </w:rPr>
        <w:t>7</w:t>
      </w:r>
      <w:r>
        <w:rPr>
          <w:rFonts w:cstheme="minorHAnsi"/>
          <w:szCs w:val="24"/>
        </w:rPr>
        <w:t xml:space="preserve">                         </w:t>
      </w:r>
      <w:r w:rsidRPr="005A1F72">
        <w:rPr>
          <w:rFonts w:cstheme="minorHAnsi"/>
          <w:szCs w:val="24"/>
        </w:rPr>
        <w:t>*</w:t>
      </w:r>
    </w:p>
    <w:p w14:paraId="6554A5B4" w14:textId="77777777" w:rsidR="00AF53A3" w:rsidRDefault="00AF53A3" w:rsidP="00AF53A3">
      <w:pPr>
        <w:spacing w:after="0" w:line="240" w:lineRule="auto"/>
        <w:rPr>
          <w:rFonts w:cstheme="minorHAnsi"/>
          <w:szCs w:val="24"/>
        </w:rPr>
      </w:pPr>
      <w:r w:rsidRPr="005A1F72">
        <w:rPr>
          <w:rFonts w:cstheme="minorHAnsi"/>
          <w:szCs w:val="24"/>
        </w:rPr>
        <w:t xml:space="preserve"> *</w:t>
      </w:r>
      <w:proofErr w:type="spellStart"/>
      <w:r w:rsidRPr="005A1F72">
        <w:rPr>
          <w:rFonts w:cstheme="minorHAnsi"/>
          <w:szCs w:val="24"/>
        </w:rPr>
        <w:t>UserName</w:t>
      </w:r>
      <w:proofErr w:type="spellEnd"/>
      <w:r w:rsidRPr="005A1F72">
        <w:rPr>
          <w:rFonts w:cstheme="minorHAnsi"/>
          <w:szCs w:val="24"/>
        </w:rPr>
        <w:t>:                                *</w:t>
      </w:r>
    </w:p>
    <w:p w14:paraId="7B65DA7B" w14:textId="77777777" w:rsidR="00AF53A3" w:rsidRPr="005A1F72" w:rsidRDefault="00AF53A3" w:rsidP="00AF53A3">
      <w:pPr>
        <w:spacing w:after="0" w:line="240" w:lineRule="auto"/>
        <w:rPr>
          <w:rFonts w:cstheme="minorHAnsi"/>
          <w:szCs w:val="24"/>
        </w:rPr>
      </w:pPr>
      <w:r>
        <w:rPr>
          <w:rFonts w:cstheme="minorHAnsi"/>
          <w:szCs w:val="24"/>
        </w:rPr>
        <w:t xml:space="preserve"> *Lab Section:                               *</w:t>
      </w:r>
    </w:p>
    <w:p w14:paraId="0D7B96B3" w14:textId="77777777" w:rsidR="00AF53A3" w:rsidRPr="005A1F72" w:rsidRDefault="00AF53A3" w:rsidP="00AF53A3">
      <w:pPr>
        <w:spacing w:after="0" w:line="240" w:lineRule="auto"/>
        <w:rPr>
          <w:rFonts w:cstheme="minorHAnsi"/>
          <w:szCs w:val="24"/>
        </w:rPr>
      </w:pPr>
      <w:r w:rsidRPr="005A1F72">
        <w:rPr>
          <w:rFonts w:cstheme="minorHAnsi"/>
          <w:szCs w:val="24"/>
        </w:rPr>
        <w:t>/*************************/</w:t>
      </w:r>
    </w:p>
    <w:p w14:paraId="411B5D04" w14:textId="77777777" w:rsidR="00AF53A3" w:rsidRDefault="00AF53A3" w:rsidP="003D446B">
      <w:pPr>
        <w:rPr>
          <w:rFonts w:cstheme="minorHAnsi"/>
          <w:szCs w:val="24"/>
        </w:rPr>
      </w:pPr>
    </w:p>
    <w:p w14:paraId="6552EBF8" w14:textId="78953F19" w:rsidR="00AF53A3" w:rsidRDefault="00AF53A3" w:rsidP="003D446B">
      <w:pPr>
        <w:rPr>
          <w:rFonts w:cstheme="minorHAnsi"/>
          <w:szCs w:val="24"/>
        </w:rPr>
      </w:pPr>
      <w:r>
        <w:rPr>
          <w:rFonts w:cstheme="minorHAnsi"/>
          <w:szCs w:val="24"/>
        </w:rPr>
        <w:t xml:space="preserve">If you do not add a header to each of the files 5 points for each infraction will be deducted. Your files must compile and run in order to receive credit. If any of the files do not compile you will receive a zero for that task. In other words, if Task1.c does not compile you will receive a 0 for </w:t>
      </w:r>
      <w:r w:rsidR="00B51A55">
        <w:rPr>
          <w:rFonts w:cstheme="minorHAnsi"/>
          <w:szCs w:val="24"/>
        </w:rPr>
        <w:t>T</w:t>
      </w:r>
      <w:r>
        <w:rPr>
          <w:rFonts w:cstheme="minorHAnsi"/>
          <w:szCs w:val="24"/>
        </w:rPr>
        <w:t>ask</w:t>
      </w:r>
      <w:r w:rsidR="000F5F4D">
        <w:rPr>
          <w:rFonts w:cstheme="minorHAnsi"/>
          <w:szCs w:val="24"/>
        </w:rPr>
        <w:t xml:space="preserve">1, same applies for Task2.c and </w:t>
      </w:r>
      <w:proofErr w:type="gramStart"/>
      <w:r w:rsidR="000F5F4D">
        <w:rPr>
          <w:rFonts w:cstheme="minorHAnsi"/>
          <w:szCs w:val="24"/>
        </w:rPr>
        <w:t>Task3.c .</w:t>
      </w:r>
      <w:proofErr w:type="gramEnd"/>
      <w:r w:rsidR="000F5F4D">
        <w:rPr>
          <w:rFonts w:cstheme="minorHAnsi"/>
          <w:szCs w:val="24"/>
        </w:rPr>
        <w:t xml:space="preserve">  </w:t>
      </w:r>
      <w:r>
        <w:rPr>
          <w:rFonts w:cstheme="minorHAnsi"/>
          <w:szCs w:val="24"/>
        </w:rPr>
        <w:t xml:space="preserve"> </w:t>
      </w:r>
    </w:p>
    <w:p w14:paraId="52BBB585" w14:textId="062F92AD" w:rsidR="008736DF" w:rsidRDefault="008736DF" w:rsidP="003D446B">
      <w:pPr>
        <w:rPr>
          <w:rFonts w:cstheme="minorHAnsi"/>
          <w:szCs w:val="24"/>
        </w:rPr>
      </w:pPr>
    </w:p>
    <w:p w14:paraId="6A1AA4C7" w14:textId="10A28DE8" w:rsidR="008736DF" w:rsidRPr="0082008D" w:rsidRDefault="008736DF" w:rsidP="003D446B">
      <w:pPr>
        <w:rPr>
          <w:rFonts w:cstheme="minorHAnsi"/>
          <w:szCs w:val="24"/>
        </w:rPr>
      </w:pPr>
      <w:r>
        <w:rPr>
          <w:rFonts w:cstheme="minorHAnsi"/>
          <w:szCs w:val="24"/>
        </w:rPr>
        <w:t>Each task will be grade</w:t>
      </w:r>
      <w:r w:rsidR="00B51A55">
        <w:rPr>
          <w:rFonts w:cstheme="minorHAnsi"/>
          <w:szCs w:val="24"/>
        </w:rPr>
        <w:t>d</w:t>
      </w:r>
      <w:r>
        <w:rPr>
          <w:rFonts w:cstheme="minorHAnsi"/>
          <w:szCs w:val="24"/>
        </w:rPr>
        <w:t xml:space="preserve"> with additional </w:t>
      </w:r>
      <w:r w:rsidR="001E40CD">
        <w:rPr>
          <w:rFonts w:cstheme="minorHAnsi"/>
          <w:szCs w:val="24"/>
        </w:rPr>
        <w:t>test cases so please</w:t>
      </w:r>
      <w:r w:rsidR="006B32FB">
        <w:rPr>
          <w:rFonts w:cstheme="minorHAnsi"/>
          <w:szCs w:val="24"/>
        </w:rPr>
        <w:t xml:space="preserve"> do not write your function to the specific test cases in the mains provided. </w:t>
      </w:r>
    </w:p>
    <w:p w14:paraId="1FE8F8E8" w14:textId="77777777" w:rsidR="003A0E11" w:rsidRPr="00DA308B" w:rsidRDefault="003A0E11" w:rsidP="001F4A4A">
      <w:pPr>
        <w:pStyle w:val="Heading1"/>
      </w:pPr>
      <w:r w:rsidRPr="00DA308B">
        <w:t xml:space="preserve">Submission Instructions </w:t>
      </w:r>
    </w:p>
    <w:p w14:paraId="47A18DCF" w14:textId="2068E5D5" w:rsidR="003A0E11" w:rsidRPr="0071642B" w:rsidRDefault="00DF7A3C" w:rsidP="00B45EE3">
      <w:pPr>
        <w:spacing w:after="5" w:line="250" w:lineRule="auto"/>
        <w:ind w:right="26"/>
        <w:rPr>
          <w:rFonts w:cstheme="minorHAnsi"/>
        </w:rPr>
      </w:pPr>
      <w:r>
        <w:rPr>
          <w:rFonts w:cstheme="minorHAnsi"/>
        </w:rPr>
        <w:t xml:space="preserve">Tar all the files and use </w:t>
      </w:r>
      <w:proofErr w:type="spellStart"/>
      <w:r>
        <w:rPr>
          <w:rFonts w:cstheme="minorHAnsi"/>
        </w:rPr>
        <w:t>handin</w:t>
      </w:r>
      <w:proofErr w:type="spellEnd"/>
      <w:r w:rsidR="00A77946">
        <w:rPr>
          <w:rFonts w:cstheme="minorHAnsi"/>
        </w:rPr>
        <w:t xml:space="preserve"> (http://handin.cs.clemson.edu)</w:t>
      </w:r>
      <w:r>
        <w:rPr>
          <w:rFonts w:cstheme="minorHAnsi"/>
        </w:rPr>
        <w:t xml:space="preserve"> to submit the tarred file to the Lab</w:t>
      </w:r>
      <w:r w:rsidR="008C5DDA">
        <w:rPr>
          <w:rFonts w:cstheme="minorHAnsi"/>
        </w:rPr>
        <w:t>7</w:t>
      </w:r>
      <w:r>
        <w:rPr>
          <w:rFonts w:cstheme="minorHAnsi"/>
        </w:rPr>
        <w:t xml:space="preserve"> </w:t>
      </w:r>
      <w:r w:rsidR="008616EA">
        <w:rPr>
          <w:rFonts w:cstheme="minorHAnsi"/>
        </w:rPr>
        <w:t>folder</w:t>
      </w:r>
      <w:r>
        <w:rPr>
          <w:rFonts w:cstheme="minorHAnsi"/>
        </w:rPr>
        <w:t>.</w:t>
      </w:r>
      <w:r w:rsidR="008616EA">
        <w:rPr>
          <w:rFonts w:cstheme="minorHAnsi"/>
        </w:rPr>
        <w:t xml:space="preserve"> </w:t>
      </w:r>
      <w:r w:rsidR="00206302">
        <w:rPr>
          <w:rFonts w:cstheme="minorHAnsi"/>
        </w:rPr>
        <w:t xml:space="preserve"> </w:t>
      </w:r>
      <w:r w:rsidR="00A77946">
        <w:rPr>
          <w:rFonts w:cstheme="minorHAnsi"/>
        </w:rPr>
        <w:t xml:space="preserve">It is your responsibility to check your files after you have submitted. This will take time so do not wait until the last minute to submit. If any of your files are corrupt or missing you will receive a 0 on this lab. </w:t>
      </w:r>
    </w:p>
    <w:sectPr w:rsidR="003A0E11" w:rsidRPr="0071642B" w:rsidSect="00B701C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CD2D7" w14:textId="77777777" w:rsidR="00E469BD" w:rsidRDefault="00E469BD" w:rsidP="00EA4C52">
      <w:pPr>
        <w:spacing w:after="0" w:line="240" w:lineRule="auto"/>
      </w:pPr>
      <w:r>
        <w:separator/>
      </w:r>
    </w:p>
  </w:endnote>
  <w:endnote w:type="continuationSeparator" w:id="0">
    <w:p w14:paraId="64EA5121" w14:textId="77777777" w:rsidR="00E469BD" w:rsidRDefault="00E469BD" w:rsidP="00EA4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940D8" w14:textId="77777777" w:rsidR="00E469BD" w:rsidRDefault="00E469BD" w:rsidP="00EA4C52">
      <w:pPr>
        <w:spacing w:after="0" w:line="240" w:lineRule="auto"/>
      </w:pPr>
      <w:r>
        <w:separator/>
      </w:r>
    </w:p>
  </w:footnote>
  <w:footnote w:type="continuationSeparator" w:id="0">
    <w:p w14:paraId="0A8CD289" w14:textId="77777777" w:rsidR="00E469BD" w:rsidRDefault="00E469BD" w:rsidP="00EA4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F66F8"/>
    <w:multiLevelType w:val="hybridMultilevel"/>
    <w:tmpl w:val="E7FA17EC"/>
    <w:lvl w:ilvl="0" w:tplc="10943F22">
      <w:start w:val="1"/>
      <w:numFmt w:val="decimal"/>
      <w:lvlText w:val="%1."/>
      <w:lvlJc w:val="left"/>
      <w:pPr>
        <w:ind w:left="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5E32D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28FA6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70AC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DA517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DA107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408C2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2846F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18F28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C33656"/>
    <w:multiLevelType w:val="hybridMultilevel"/>
    <w:tmpl w:val="973A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5B6EE4"/>
    <w:multiLevelType w:val="hybridMultilevel"/>
    <w:tmpl w:val="FA402AE6"/>
    <w:lvl w:ilvl="0" w:tplc="06A2C72C">
      <w:start w:val="1"/>
      <w:numFmt w:val="bullet"/>
      <w:lvlText w:val="•"/>
      <w:lvlJc w:val="left"/>
      <w:pPr>
        <w:ind w:left="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CA9A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747C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1640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1286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E840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E066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A84C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2859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53F"/>
    <w:rsid w:val="00001569"/>
    <w:rsid w:val="00002436"/>
    <w:rsid w:val="000113DD"/>
    <w:rsid w:val="00035CA7"/>
    <w:rsid w:val="00037035"/>
    <w:rsid w:val="000550E5"/>
    <w:rsid w:val="0006476E"/>
    <w:rsid w:val="00071979"/>
    <w:rsid w:val="000721D3"/>
    <w:rsid w:val="00072F0D"/>
    <w:rsid w:val="000818C3"/>
    <w:rsid w:val="00082E8F"/>
    <w:rsid w:val="00095843"/>
    <w:rsid w:val="000A0ED2"/>
    <w:rsid w:val="000B5E88"/>
    <w:rsid w:val="000C2C32"/>
    <w:rsid w:val="000C357E"/>
    <w:rsid w:val="000F15B3"/>
    <w:rsid w:val="000F5F4D"/>
    <w:rsid w:val="000F79A9"/>
    <w:rsid w:val="001205B9"/>
    <w:rsid w:val="00120D0C"/>
    <w:rsid w:val="001252A5"/>
    <w:rsid w:val="00126009"/>
    <w:rsid w:val="00136083"/>
    <w:rsid w:val="00140CFA"/>
    <w:rsid w:val="0016053F"/>
    <w:rsid w:val="00180858"/>
    <w:rsid w:val="00187716"/>
    <w:rsid w:val="00193EE6"/>
    <w:rsid w:val="001B25A8"/>
    <w:rsid w:val="001B5ABB"/>
    <w:rsid w:val="001B6DB7"/>
    <w:rsid w:val="001E40CD"/>
    <w:rsid w:val="001F3AB2"/>
    <w:rsid w:val="001F4A4A"/>
    <w:rsid w:val="00206302"/>
    <w:rsid w:val="00221892"/>
    <w:rsid w:val="00226EAD"/>
    <w:rsid w:val="00236A2C"/>
    <w:rsid w:val="00247CBE"/>
    <w:rsid w:val="002522EB"/>
    <w:rsid w:val="00283824"/>
    <w:rsid w:val="0029487F"/>
    <w:rsid w:val="002A55DC"/>
    <w:rsid w:val="002B1E69"/>
    <w:rsid w:val="002B6286"/>
    <w:rsid w:val="002D404A"/>
    <w:rsid w:val="002D5657"/>
    <w:rsid w:val="002F3EEB"/>
    <w:rsid w:val="00323A9C"/>
    <w:rsid w:val="0032546C"/>
    <w:rsid w:val="00325F67"/>
    <w:rsid w:val="0034544D"/>
    <w:rsid w:val="00357BCE"/>
    <w:rsid w:val="00377D96"/>
    <w:rsid w:val="00396045"/>
    <w:rsid w:val="003A0E11"/>
    <w:rsid w:val="003A315F"/>
    <w:rsid w:val="003A515C"/>
    <w:rsid w:val="003A6077"/>
    <w:rsid w:val="003B3C4D"/>
    <w:rsid w:val="003B69BF"/>
    <w:rsid w:val="003B6D8A"/>
    <w:rsid w:val="003C1E0F"/>
    <w:rsid w:val="003D3637"/>
    <w:rsid w:val="003D446B"/>
    <w:rsid w:val="003D4E9F"/>
    <w:rsid w:val="003E2719"/>
    <w:rsid w:val="003E594E"/>
    <w:rsid w:val="003F2CA8"/>
    <w:rsid w:val="003F43A2"/>
    <w:rsid w:val="003F5BCE"/>
    <w:rsid w:val="00434A1A"/>
    <w:rsid w:val="00436EDD"/>
    <w:rsid w:val="00437AC9"/>
    <w:rsid w:val="0044561C"/>
    <w:rsid w:val="004471D0"/>
    <w:rsid w:val="0045024E"/>
    <w:rsid w:val="00453B06"/>
    <w:rsid w:val="00462880"/>
    <w:rsid w:val="00481C89"/>
    <w:rsid w:val="00485B3D"/>
    <w:rsid w:val="004A6EEC"/>
    <w:rsid w:val="004C4447"/>
    <w:rsid w:val="004E2A9C"/>
    <w:rsid w:val="004F5648"/>
    <w:rsid w:val="005002F9"/>
    <w:rsid w:val="0050244F"/>
    <w:rsid w:val="005130CB"/>
    <w:rsid w:val="0052640A"/>
    <w:rsid w:val="00531363"/>
    <w:rsid w:val="0053389E"/>
    <w:rsid w:val="0055325C"/>
    <w:rsid w:val="00565D80"/>
    <w:rsid w:val="0057471D"/>
    <w:rsid w:val="00590EFE"/>
    <w:rsid w:val="00591170"/>
    <w:rsid w:val="005915E2"/>
    <w:rsid w:val="005A4237"/>
    <w:rsid w:val="005A6424"/>
    <w:rsid w:val="005B0F4C"/>
    <w:rsid w:val="005B74BE"/>
    <w:rsid w:val="005C4706"/>
    <w:rsid w:val="005E1FD9"/>
    <w:rsid w:val="005E258D"/>
    <w:rsid w:val="005F01D7"/>
    <w:rsid w:val="005F34EB"/>
    <w:rsid w:val="005F4E9F"/>
    <w:rsid w:val="00607D2F"/>
    <w:rsid w:val="00611AB8"/>
    <w:rsid w:val="00615F26"/>
    <w:rsid w:val="0065680F"/>
    <w:rsid w:val="00661BBB"/>
    <w:rsid w:val="006716C5"/>
    <w:rsid w:val="00671D9A"/>
    <w:rsid w:val="006745FC"/>
    <w:rsid w:val="00683B1D"/>
    <w:rsid w:val="006A02E6"/>
    <w:rsid w:val="006B164F"/>
    <w:rsid w:val="006B32FB"/>
    <w:rsid w:val="006B5D86"/>
    <w:rsid w:val="006F1288"/>
    <w:rsid w:val="006F5BED"/>
    <w:rsid w:val="006F77E0"/>
    <w:rsid w:val="007072D8"/>
    <w:rsid w:val="0071015D"/>
    <w:rsid w:val="00710B0C"/>
    <w:rsid w:val="007115D9"/>
    <w:rsid w:val="0071469B"/>
    <w:rsid w:val="00715E4B"/>
    <w:rsid w:val="0071642B"/>
    <w:rsid w:val="007177E0"/>
    <w:rsid w:val="007248C0"/>
    <w:rsid w:val="00741B00"/>
    <w:rsid w:val="0074239D"/>
    <w:rsid w:val="00743812"/>
    <w:rsid w:val="00744956"/>
    <w:rsid w:val="00747DC4"/>
    <w:rsid w:val="0075081B"/>
    <w:rsid w:val="00754568"/>
    <w:rsid w:val="00765498"/>
    <w:rsid w:val="00774B09"/>
    <w:rsid w:val="007816EF"/>
    <w:rsid w:val="00795440"/>
    <w:rsid w:val="0079574B"/>
    <w:rsid w:val="007A48FA"/>
    <w:rsid w:val="007D6BAD"/>
    <w:rsid w:val="007F7F22"/>
    <w:rsid w:val="00813F22"/>
    <w:rsid w:val="0081442C"/>
    <w:rsid w:val="00815098"/>
    <w:rsid w:val="008175F1"/>
    <w:rsid w:val="0082008D"/>
    <w:rsid w:val="00857C8B"/>
    <w:rsid w:val="008616EA"/>
    <w:rsid w:val="00867C5F"/>
    <w:rsid w:val="008736DF"/>
    <w:rsid w:val="008822EE"/>
    <w:rsid w:val="008923CA"/>
    <w:rsid w:val="008C2BEA"/>
    <w:rsid w:val="008C5DDA"/>
    <w:rsid w:val="008D4DF2"/>
    <w:rsid w:val="008E0EE4"/>
    <w:rsid w:val="008E6B87"/>
    <w:rsid w:val="008E744E"/>
    <w:rsid w:val="008F3178"/>
    <w:rsid w:val="008F69FA"/>
    <w:rsid w:val="0090165F"/>
    <w:rsid w:val="00902580"/>
    <w:rsid w:val="00903D09"/>
    <w:rsid w:val="009057D0"/>
    <w:rsid w:val="009068E6"/>
    <w:rsid w:val="00922874"/>
    <w:rsid w:val="00923BA0"/>
    <w:rsid w:val="00931F3D"/>
    <w:rsid w:val="0094231B"/>
    <w:rsid w:val="00942A00"/>
    <w:rsid w:val="00963063"/>
    <w:rsid w:val="009652F3"/>
    <w:rsid w:val="009722D1"/>
    <w:rsid w:val="00973577"/>
    <w:rsid w:val="009915A9"/>
    <w:rsid w:val="009B19CA"/>
    <w:rsid w:val="009C0F17"/>
    <w:rsid w:val="009C166F"/>
    <w:rsid w:val="009D6754"/>
    <w:rsid w:val="009E0EC8"/>
    <w:rsid w:val="009E1EC8"/>
    <w:rsid w:val="009E5B20"/>
    <w:rsid w:val="009F117F"/>
    <w:rsid w:val="009F12C6"/>
    <w:rsid w:val="00A04F3D"/>
    <w:rsid w:val="00A4676B"/>
    <w:rsid w:val="00A50DCD"/>
    <w:rsid w:val="00A7225B"/>
    <w:rsid w:val="00A73323"/>
    <w:rsid w:val="00A73738"/>
    <w:rsid w:val="00A77123"/>
    <w:rsid w:val="00A77946"/>
    <w:rsid w:val="00A914E8"/>
    <w:rsid w:val="00A95C16"/>
    <w:rsid w:val="00AC1207"/>
    <w:rsid w:val="00AD56F7"/>
    <w:rsid w:val="00AE0576"/>
    <w:rsid w:val="00AE5D25"/>
    <w:rsid w:val="00AF0ED3"/>
    <w:rsid w:val="00AF53A3"/>
    <w:rsid w:val="00AF78EE"/>
    <w:rsid w:val="00B0584C"/>
    <w:rsid w:val="00B10E2B"/>
    <w:rsid w:val="00B16DD6"/>
    <w:rsid w:val="00B45EE3"/>
    <w:rsid w:val="00B51A55"/>
    <w:rsid w:val="00B51EF5"/>
    <w:rsid w:val="00B608CA"/>
    <w:rsid w:val="00B61D55"/>
    <w:rsid w:val="00B701CC"/>
    <w:rsid w:val="00B852F7"/>
    <w:rsid w:val="00B92A6B"/>
    <w:rsid w:val="00BB7695"/>
    <w:rsid w:val="00BC6E3C"/>
    <w:rsid w:val="00BE3528"/>
    <w:rsid w:val="00C00C2A"/>
    <w:rsid w:val="00C072AA"/>
    <w:rsid w:val="00C137EF"/>
    <w:rsid w:val="00C16446"/>
    <w:rsid w:val="00C24B12"/>
    <w:rsid w:val="00C44D07"/>
    <w:rsid w:val="00C56F39"/>
    <w:rsid w:val="00C64361"/>
    <w:rsid w:val="00C75A4D"/>
    <w:rsid w:val="00C85D73"/>
    <w:rsid w:val="00C96154"/>
    <w:rsid w:val="00CA07A2"/>
    <w:rsid w:val="00CA3727"/>
    <w:rsid w:val="00CB205E"/>
    <w:rsid w:val="00CB3114"/>
    <w:rsid w:val="00CB5896"/>
    <w:rsid w:val="00CD180F"/>
    <w:rsid w:val="00CD4DDF"/>
    <w:rsid w:val="00CD6F0C"/>
    <w:rsid w:val="00CE21DB"/>
    <w:rsid w:val="00CF0365"/>
    <w:rsid w:val="00D14C23"/>
    <w:rsid w:val="00D41B6D"/>
    <w:rsid w:val="00D46F08"/>
    <w:rsid w:val="00D5523E"/>
    <w:rsid w:val="00D62028"/>
    <w:rsid w:val="00D62B8A"/>
    <w:rsid w:val="00D864AA"/>
    <w:rsid w:val="00D937DF"/>
    <w:rsid w:val="00DA308B"/>
    <w:rsid w:val="00DA4655"/>
    <w:rsid w:val="00DA6612"/>
    <w:rsid w:val="00DB3E88"/>
    <w:rsid w:val="00DC360E"/>
    <w:rsid w:val="00DD1EA3"/>
    <w:rsid w:val="00DD4D36"/>
    <w:rsid w:val="00DE2C62"/>
    <w:rsid w:val="00DE4EB1"/>
    <w:rsid w:val="00DE726E"/>
    <w:rsid w:val="00DF1707"/>
    <w:rsid w:val="00DF7A3C"/>
    <w:rsid w:val="00E209D4"/>
    <w:rsid w:val="00E253F3"/>
    <w:rsid w:val="00E30F60"/>
    <w:rsid w:val="00E31398"/>
    <w:rsid w:val="00E41C2A"/>
    <w:rsid w:val="00E469BD"/>
    <w:rsid w:val="00E55DE2"/>
    <w:rsid w:val="00E61894"/>
    <w:rsid w:val="00E62D29"/>
    <w:rsid w:val="00E65429"/>
    <w:rsid w:val="00E744A8"/>
    <w:rsid w:val="00E749A1"/>
    <w:rsid w:val="00E8164E"/>
    <w:rsid w:val="00EA4C52"/>
    <w:rsid w:val="00EB151F"/>
    <w:rsid w:val="00EB6DA6"/>
    <w:rsid w:val="00EB738B"/>
    <w:rsid w:val="00EF1250"/>
    <w:rsid w:val="00EF4F5F"/>
    <w:rsid w:val="00EF5A97"/>
    <w:rsid w:val="00F00725"/>
    <w:rsid w:val="00F20045"/>
    <w:rsid w:val="00F243DC"/>
    <w:rsid w:val="00F3385A"/>
    <w:rsid w:val="00F401A0"/>
    <w:rsid w:val="00F47B71"/>
    <w:rsid w:val="00F47F93"/>
    <w:rsid w:val="00F90EF2"/>
    <w:rsid w:val="00F92C01"/>
    <w:rsid w:val="00F97B91"/>
    <w:rsid w:val="00FA0E5A"/>
    <w:rsid w:val="00FB1329"/>
    <w:rsid w:val="00FB4316"/>
    <w:rsid w:val="00FC611D"/>
    <w:rsid w:val="00FD2BB3"/>
    <w:rsid w:val="00FD5556"/>
    <w:rsid w:val="00FE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DBB31"/>
  <w15:chartTrackingRefBased/>
  <w15:docId w15:val="{E27741B0-6839-460B-A0B8-D8B5BBAB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08B"/>
    <w:rPr>
      <w:sz w:val="24"/>
    </w:rPr>
  </w:style>
  <w:style w:type="paragraph" w:styleId="Heading1">
    <w:name w:val="heading 1"/>
    <w:basedOn w:val="Normal"/>
    <w:next w:val="Normal"/>
    <w:link w:val="Heading1Char"/>
    <w:autoRedefine/>
    <w:uiPriority w:val="9"/>
    <w:qFormat/>
    <w:rsid w:val="00857C8B"/>
    <w:pPr>
      <w:keepNext/>
      <w:keepLines/>
      <w:spacing w:before="240" w:after="0" w:line="360" w:lineRule="auto"/>
      <w:outlineLvl w:val="0"/>
    </w:pPr>
    <w:rPr>
      <w:rFonts w:eastAsiaTheme="majorEastAsia" w:cstheme="minorHAnsi"/>
      <w:b/>
      <w:szCs w:val="32"/>
      <w:u w:color="000000"/>
    </w:rPr>
  </w:style>
  <w:style w:type="paragraph" w:styleId="Heading2">
    <w:name w:val="heading 2"/>
    <w:basedOn w:val="Normal"/>
    <w:next w:val="Normal"/>
    <w:link w:val="Heading2Char"/>
    <w:autoRedefine/>
    <w:uiPriority w:val="9"/>
    <w:unhideWhenUsed/>
    <w:qFormat/>
    <w:rsid w:val="00B0584C"/>
    <w:pPr>
      <w:keepNext/>
      <w:keepLines/>
      <w:spacing w:after="120" w:line="240" w:lineRule="auto"/>
      <w:ind w:left="104"/>
      <w:outlineLvl w:val="1"/>
    </w:pPr>
    <w:rPr>
      <w:rFonts w:eastAsiaTheme="majorEastAsia" w:cstheme="majorBidi"/>
      <w:szCs w:val="26"/>
      <w:u w:color="000000"/>
    </w:rPr>
  </w:style>
  <w:style w:type="paragraph" w:styleId="Heading3">
    <w:name w:val="heading 3"/>
    <w:basedOn w:val="Normal"/>
    <w:next w:val="Normal"/>
    <w:link w:val="Heading3Char"/>
    <w:autoRedefine/>
    <w:uiPriority w:val="9"/>
    <w:semiHidden/>
    <w:unhideWhenUsed/>
    <w:qFormat/>
    <w:rsid w:val="00DF1707"/>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C52"/>
  </w:style>
  <w:style w:type="paragraph" w:styleId="Footer">
    <w:name w:val="footer"/>
    <w:basedOn w:val="Normal"/>
    <w:link w:val="FooterChar"/>
    <w:uiPriority w:val="99"/>
    <w:unhideWhenUsed/>
    <w:rsid w:val="00EA4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C52"/>
  </w:style>
  <w:style w:type="character" w:styleId="PlaceholderText">
    <w:name w:val="Placeholder Text"/>
    <w:basedOn w:val="DefaultParagraphFont"/>
    <w:uiPriority w:val="99"/>
    <w:semiHidden/>
    <w:rsid w:val="007177E0"/>
    <w:rPr>
      <w:color w:val="808080"/>
    </w:rPr>
  </w:style>
  <w:style w:type="character" w:customStyle="1" w:styleId="Heading1Char">
    <w:name w:val="Heading 1 Char"/>
    <w:basedOn w:val="DefaultParagraphFont"/>
    <w:link w:val="Heading1"/>
    <w:uiPriority w:val="9"/>
    <w:rsid w:val="00857C8B"/>
    <w:rPr>
      <w:rFonts w:eastAsiaTheme="majorEastAsia" w:cstheme="minorHAnsi"/>
      <w:b/>
      <w:sz w:val="24"/>
      <w:szCs w:val="32"/>
      <w:u w:color="000000"/>
    </w:rPr>
  </w:style>
  <w:style w:type="character" w:customStyle="1" w:styleId="Heading2Char">
    <w:name w:val="Heading 2 Char"/>
    <w:basedOn w:val="DefaultParagraphFont"/>
    <w:link w:val="Heading2"/>
    <w:uiPriority w:val="9"/>
    <w:rsid w:val="00B0584C"/>
    <w:rPr>
      <w:rFonts w:eastAsiaTheme="majorEastAsia" w:cstheme="majorBidi"/>
      <w:sz w:val="24"/>
      <w:szCs w:val="26"/>
      <w:u w:color="000000"/>
    </w:rPr>
  </w:style>
  <w:style w:type="character" w:customStyle="1" w:styleId="Heading3Char">
    <w:name w:val="Heading 3 Char"/>
    <w:basedOn w:val="DefaultParagraphFont"/>
    <w:link w:val="Heading3"/>
    <w:uiPriority w:val="9"/>
    <w:semiHidden/>
    <w:rsid w:val="00DF1707"/>
    <w:rPr>
      <w:rFonts w:eastAsiaTheme="majorEastAsia" w:cstheme="majorBidi"/>
      <w:i/>
      <w:sz w:val="24"/>
      <w:szCs w:val="24"/>
    </w:rPr>
  </w:style>
  <w:style w:type="table" w:customStyle="1" w:styleId="TableGrid">
    <w:name w:val="TableGrid"/>
    <w:rsid w:val="003A0E11"/>
    <w:pPr>
      <w:spacing w:after="0" w:line="240" w:lineRule="auto"/>
    </w:pPr>
    <w:rPr>
      <w:rFonts w:eastAsiaTheme="minorEastAsia"/>
    </w:rPr>
    <w:tblPr>
      <w:tblCellMar>
        <w:top w:w="0" w:type="dxa"/>
        <w:left w:w="0" w:type="dxa"/>
        <w:bottom w:w="0" w:type="dxa"/>
        <w:right w:w="0" w:type="dxa"/>
      </w:tblCellMar>
    </w:tblPr>
  </w:style>
  <w:style w:type="paragraph" w:customStyle="1" w:styleId="CodeBlock">
    <w:name w:val="Code Block"/>
    <w:basedOn w:val="Normal"/>
    <w:link w:val="CodeBlockChar"/>
    <w:autoRedefine/>
    <w:qFormat/>
    <w:rsid w:val="00DA308B"/>
    <w:pPr>
      <w:pBdr>
        <w:top w:val="single" w:sz="4" w:space="1" w:color="auto" w:shadow="1"/>
        <w:left w:val="single" w:sz="4" w:space="4" w:color="auto" w:shadow="1"/>
        <w:bottom w:val="single" w:sz="4" w:space="1" w:color="auto" w:shadow="1"/>
        <w:right w:val="single" w:sz="4" w:space="4" w:color="auto" w:shadow="1"/>
      </w:pBdr>
      <w:shd w:val="pct20" w:color="auto" w:fill="auto"/>
      <w:tabs>
        <w:tab w:val="center" w:pos="1451"/>
      </w:tabs>
      <w:spacing w:after="120" w:line="240" w:lineRule="auto"/>
      <w:ind w:left="288" w:right="288"/>
    </w:pPr>
    <w:rPr>
      <w:rFonts w:ascii="Consolas" w:hAnsi="Consolas" w:cstheme="minorHAnsi"/>
      <w:b/>
      <w:sz w:val="20"/>
    </w:rPr>
  </w:style>
  <w:style w:type="character" w:customStyle="1" w:styleId="CodeBlockChar">
    <w:name w:val="Code Block Char"/>
    <w:basedOn w:val="DefaultParagraphFont"/>
    <w:link w:val="CodeBlock"/>
    <w:rsid w:val="00DA308B"/>
    <w:rPr>
      <w:rFonts w:ascii="Consolas" w:hAnsi="Consolas" w:cstheme="minorHAnsi"/>
      <w:b/>
      <w:sz w:val="20"/>
      <w:shd w:val="pct20" w:color="auto" w:fill="auto"/>
    </w:rPr>
  </w:style>
  <w:style w:type="paragraph" w:styleId="ListParagraph">
    <w:name w:val="List Paragraph"/>
    <w:basedOn w:val="Normal"/>
    <w:uiPriority w:val="34"/>
    <w:qFormat/>
    <w:rsid w:val="0016053F"/>
    <w:pPr>
      <w:ind w:left="720"/>
      <w:contextualSpacing/>
    </w:pPr>
  </w:style>
  <w:style w:type="character" w:styleId="Hyperlink">
    <w:name w:val="Hyperlink"/>
    <w:basedOn w:val="DefaultParagraphFont"/>
    <w:uiPriority w:val="99"/>
    <w:unhideWhenUsed/>
    <w:rsid w:val="0075081B"/>
    <w:rPr>
      <w:color w:val="0563C1" w:themeColor="hyperlink"/>
      <w:u w:val="single"/>
    </w:rPr>
  </w:style>
  <w:style w:type="character" w:styleId="UnresolvedMention">
    <w:name w:val="Unresolved Mention"/>
    <w:basedOn w:val="DefaultParagraphFont"/>
    <w:uiPriority w:val="99"/>
    <w:semiHidden/>
    <w:unhideWhenUsed/>
    <w:rsid w:val="007508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g\Documents\Custom%20Office%20Templates\1021-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CC2B5AC2FD5429FA87FCC4D4E37900D"/>
        <w:category>
          <w:name w:val="General"/>
          <w:gallery w:val="placeholder"/>
        </w:category>
        <w:types>
          <w:type w:val="bbPlcHdr"/>
        </w:types>
        <w:behaviors>
          <w:behavior w:val="content"/>
        </w:behaviors>
        <w:guid w:val="{64FA3260-282D-49E4-99C9-29EC22F3ED37}"/>
      </w:docPartPr>
      <w:docPartBody>
        <w:p w:rsidR="003318C8" w:rsidRDefault="0019642E">
          <w:pPr>
            <w:pStyle w:val="4CC2B5AC2FD5429FA87FCC4D4E37900D"/>
          </w:pPr>
          <w:r>
            <w:rPr>
              <w:rStyle w:val="PlaceholderText"/>
            </w:rPr>
            <w:t>Lab Due Date</w:t>
          </w:r>
        </w:p>
      </w:docPartBody>
    </w:docPart>
    <w:docPart>
      <w:docPartPr>
        <w:name w:val="B9DBBA66989B48A3A34CDCD160DD5240"/>
        <w:category>
          <w:name w:val="General"/>
          <w:gallery w:val="placeholder"/>
        </w:category>
        <w:types>
          <w:type w:val="bbPlcHdr"/>
        </w:types>
        <w:behaviors>
          <w:behavior w:val="content"/>
        </w:behaviors>
        <w:guid w:val="{68761993-C03B-4C7C-945C-A643A7DB65BC}"/>
      </w:docPartPr>
      <w:docPartBody>
        <w:p w:rsidR="003318C8" w:rsidRDefault="0019642E">
          <w:pPr>
            <w:pStyle w:val="B9DBBA66989B48A3A34CDCD160DD5240"/>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 ]</w:t>
          </w:r>
        </w:p>
      </w:docPartBody>
    </w:docPart>
    <w:docPart>
      <w:docPartPr>
        <w:name w:val="67E00F91AB2D4B5196DC8BEFD2C9AC34"/>
        <w:category>
          <w:name w:val="General"/>
          <w:gallery w:val="placeholder"/>
        </w:category>
        <w:types>
          <w:type w:val="bbPlcHdr"/>
        </w:types>
        <w:behaviors>
          <w:behavior w:val="content"/>
        </w:behaviors>
        <w:guid w:val="{8A5BC61C-35BE-4246-A371-EB0C8AAEA4FE}"/>
      </w:docPartPr>
      <w:docPartBody>
        <w:p w:rsidR="003318C8" w:rsidRDefault="0019642E">
          <w:pPr>
            <w:pStyle w:val="67E00F91AB2D4B5196DC8BEFD2C9AC34"/>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Title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2E"/>
    <w:rsid w:val="0001696B"/>
    <w:rsid w:val="0006333B"/>
    <w:rsid w:val="0019642E"/>
    <w:rsid w:val="0022718B"/>
    <w:rsid w:val="0030661A"/>
    <w:rsid w:val="003318C8"/>
    <w:rsid w:val="00374A6A"/>
    <w:rsid w:val="0051392C"/>
    <w:rsid w:val="00C40F5B"/>
    <w:rsid w:val="00CD48F3"/>
    <w:rsid w:val="00DC3E8D"/>
    <w:rsid w:val="00E443CC"/>
    <w:rsid w:val="00F67BE5"/>
    <w:rsid w:val="00FD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C2B5AC2FD5429FA87FCC4D4E37900D">
    <w:name w:val="4CC2B5AC2FD5429FA87FCC4D4E37900D"/>
  </w:style>
  <w:style w:type="paragraph" w:customStyle="1" w:styleId="B9DBBA66989B48A3A34CDCD160DD5240">
    <w:name w:val="B9DBBA66989B48A3A34CDCD160DD5240"/>
  </w:style>
  <w:style w:type="paragraph" w:customStyle="1" w:styleId="67E00F91AB2D4B5196DC8BEFD2C9AC34">
    <w:name w:val="67E00F91AB2D4B5196DC8BEFD2C9A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C:\Users\nickg\Documents\Custom Office Templates\1021-lab-template.dotx</Template>
  <TotalTime>105</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Glyder</dc:creator>
  <cp:keywords/>
  <dc:description/>
  <cp:lastModifiedBy>Jeffrey Alan Young</cp:lastModifiedBy>
  <cp:revision>11</cp:revision>
  <cp:lastPrinted>2019-02-04T20:34:00Z</cp:lastPrinted>
  <dcterms:created xsi:type="dcterms:W3CDTF">2020-10-04T18:50:00Z</dcterms:created>
  <dcterms:modified xsi:type="dcterms:W3CDTF">2021-03-02T02:38:00Z</dcterms:modified>
</cp:coreProperties>
</file>